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F82965">
                                    <w:pPr>
                                      <w:pStyle w:val="Subttulo1"/>
                                    </w:pPr>
                                    <w:r>
                                      <w:t>SP Medical Group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F82965">
                              <w:pPr>
                                <w:pStyle w:val="Subttulo1"/>
                              </w:pPr>
                              <w:r>
                                <w:t>SP Medical Group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814FF5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29CBE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814FF5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p w:rsidR="00DA19B6" w:rsidRDefault="00DA19B6">
      <w:pPr>
        <w:rPr>
          <w:rStyle w:val="Hyperlink"/>
          <w:b/>
          <w:noProof/>
          <w:sz w:val="26"/>
          <w:lang w:eastAsia="en-US"/>
        </w:rPr>
      </w:pPr>
    </w:p>
    <w:sdt>
      <w:sdtPr>
        <w:rPr>
          <w:rFonts w:asciiTheme="minorHAnsi" w:eastAsiaTheme="minorEastAsia" w:hAnsiTheme="minorHAnsi" w:cstheme="minorBidi"/>
          <w:color w:val="4C483D" w:themeColor="hyperlink"/>
          <w:kern w:val="0"/>
          <w:sz w:val="20"/>
          <w:szCs w:val="20"/>
          <w:u w:val="single"/>
          <w14:ligatures w14:val="none"/>
        </w:rPr>
        <w:id w:val="447824025"/>
        <w:docPartObj>
          <w:docPartGallery w:val="Table of Contents"/>
          <w:docPartUnique/>
        </w:docPartObj>
      </w:sdtPr>
      <w:sdtEndPr>
        <w:rPr>
          <w:b/>
          <w:bCs/>
          <w:color w:val="4C483D" w:themeColor="text2"/>
          <w:u w:val="none"/>
        </w:rPr>
      </w:sdtEndPr>
      <w:sdtContent>
        <w:p w:rsidR="00295E15" w:rsidRDefault="00295E15">
          <w:pPr>
            <w:pStyle w:val="CabealhodoSumrio"/>
          </w:pPr>
          <w:r>
            <w:t>Sumário</w:t>
          </w:r>
        </w:p>
        <w:p w:rsidR="009B5655" w:rsidRDefault="009B5655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3879730" w:history="1">
            <w:r w:rsidRPr="00657C56">
              <w:rPr>
                <w:rStyle w:val="Hyperlink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655" w:rsidRDefault="00814FF5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1" w:history="1">
            <w:r w:rsidR="009B5655" w:rsidRPr="00657C56">
              <w:rPr>
                <w:rStyle w:val="Hyperlink"/>
                <w:noProof/>
              </w:rPr>
              <w:t>Objetivos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814FF5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2" w:history="1">
            <w:r w:rsidR="009B5655" w:rsidRPr="00657C56">
              <w:rPr>
                <w:rStyle w:val="Hyperlink"/>
                <w:noProof/>
              </w:rPr>
              <w:t>Descrição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814FF5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3" w:history="1">
            <w:r w:rsidR="009B5655" w:rsidRPr="00657C56">
              <w:rPr>
                <w:rStyle w:val="Hyperlink"/>
                <w:noProof/>
              </w:rPr>
              <w:t>Resumo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814FF5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4" w:history="1">
            <w:r w:rsidR="009B5655" w:rsidRPr="00657C56">
              <w:rPr>
                <w:rStyle w:val="Hyperlink"/>
                <w:noProof/>
              </w:rPr>
              <w:t>Modelagem de Software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814FF5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5" w:history="1">
            <w:r w:rsidR="009B5655" w:rsidRPr="00657C56">
              <w:rPr>
                <w:rStyle w:val="Hyperlink"/>
                <w:noProof/>
              </w:rPr>
              <w:t>Modelo Lógico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814FF5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6" w:history="1">
            <w:r w:rsidR="009B5655" w:rsidRPr="00657C56">
              <w:rPr>
                <w:rStyle w:val="Hyperlink"/>
                <w:noProof/>
              </w:rPr>
              <w:t>Modelo Físico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814FF5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7" w:history="1">
            <w:r w:rsidR="009B5655" w:rsidRPr="00657C56">
              <w:rPr>
                <w:rStyle w:val="Hyperlink"/>
                <w:noProof/>
              </w:rPr>
              <w:t>Modelo Conceitual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814FF5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8" w:history="1">
            <w:r w:rsidR="009B5655" w:rsidRPr="00657C56">
              <w:rPr>
                <w:rStyle w:val="Hyperlink"/>
                <w:noProof/>
              </w:rPr>
              <w:t>Cronograma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4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814FF5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9" w:history="1">
            <w:r w:rsidR="009B5655" w:rsidRPr="00657C56">
              <w:rPr>
                <w:rStyle w:val="Hyperlink"/>
                <w:noProof/>
              </w:rPr>
              <w:t>Back-End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_Toc3879739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814FF5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0" w:history="1">
            <w:r w:rsidR="009B5655" w:rsidRPr="00657C56">
              <w:rPr>
                <w:rStyle w:val="Hyperlink"/>
                <w:noProof/>
              </w:rPr>
              <w:t>Implementar o banco de dados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_Toc3879740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814FF5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1" w:history="1">
            <w:r w:rsidR="009B5655" w:rsidRPr="00657C56">
              <w:rPr>
                <w:rStyle w:val="Hyperlink"/>
                <w:noProof/>
              </w:rPr>
              <w:t>Executar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814FF5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2" w:history="1">
            <w:r w:rsidR="009B5655" w:rsidRPr="00657C56">
              <w:rPr>
                <w:rStyle w:val="Hyperlink"/>
                <w:noProof/>
              </w:rPr>
              <w:t>Importar Postman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814FF5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3" w:history="1">
            <w:r w:rsidR="009B5655" w:rsidRPr="00657C56">
              <w:rPr>
                <w:rStyle w:val="Hyperlink"/>
                <w:noProof/>
              </w:rPr>
              <w:t>Swagger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814FF5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4" w:history="1">
            <w:r w:rsidR="009B5655" w:rsidRPr="00657C56">
              <w:rPr>
                <w:rStyle w:val="Hyperlink"/>
                <w:noProof/>
                <w:lang w:eastAsia="en-US"/>
              </w:rPr>
              <w:t>Funcionalidades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814FF5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5" w:history="1">
            <w:r w:rsidR="009B5655" w:rsidRPr="00657C56">
              <w:rPr>
                <w:rStyle w:val="Hyperlink"/>
                <w:noProof/>
                <w:lang w:eastAsia="en-US"/>
              </w:rPr>
              <w:t>Web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814FF5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6" w:history="1">
            <w:r w:rsidR="009B5655" w:rsidRPr="00657C56">
              <w:rPr>
                <w:rStyle w:val="Hyperlink"/>
                <w:noProof/>
                <w:lang w:eastAsia="en-US"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814FF5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7" w:history="1">
            <w:r w:rsidR="009B5655" w:rsidRPr="00657C56">
              <w:rPr>
                <w:rStyle w:val="Hyperlink"/>
                <w:noProof/>
                <w:lang w:eastAsia="en-US"/>
              </w:rPr>
              <w:t>Protótipos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814FF5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8" w:history="1">
            <w:r w:rsidR="009B5655" w:rsidRPr="00657C56">
              <w:rPr>
                <w:rStyle w:val="Hyperlink"/>
                <w:noProof/>
                <w:lang w:eastAsia="en-US"/>
              </w:rPr>
              <w:t>Web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814FF5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9" w:history="1">
            <w:r w:rsidR="009B5655" w:rsidRPr="00657C56">
              <w:rPr>
                <w:rStyle w:val="Hyperlink"/>
                <w:noProof/>
                <w:lang w:eastAsia="en-US"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_Toc3879749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814FF5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0" w:history="1">
            <w:r w:rsidR="009B5655" w:rsidRPr="00657C56">
              <w:rPr>
                <w:rStyle w:val="Hyperlink"/>
                <w:noProof/>
              </w:rPr>
              <w:t>Front-End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_Toc3879750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8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814FF5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1" w:history="1">
            <w:r w:rsidR="009B5655" w:rsidRPr="00657C56">
              <w:rPr>
                <w:rStyle w:val="Hyperlink"/>
                <w:noProof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9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814FF5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2" w:history="1">
            <w:r w:rsidR="009B5655" w:rsidRPr="00657C56">
              <w:rPr>
                <w:rStyle w:val="Hyperlink"/>
                <w:noProof/>
              </w:rPr>
              <w:t>Arquitetura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10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814FF5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3" w:history="1">
            <w:r w:rsidR="009B5655" w:rsidRPr="00657C56">
              <w:rPr>
                <w:rStyle w:val="Hyperlink"/>
                <w:noProof/>
              </w:rPr>
              <w:t>Referências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814FF5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54" w:history="1">
            <w:r w:rsidR="009B5655" w:rsidRPr="00657C56">
              <w:rPr>
                <w:rStyle w:val="Hyperlink"/>
                <w:noProof/>
              </w:rPr>
              <w:t>Links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814FF5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55" w:history="1">
            <w:r w:rsidR="009B5655" w:rsidRPr="00657C56">
              <w:rPr>
                <w:rStyle w:val="Hyperlink"/>
                <w:noProof/>
              </w:rPr>
              <w:t>Livros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295E15" w:rsidRDefault="009B5655">
          <w:r>
            <w:rPr>
              <w:b/>
              <w:bCs/>
              <w:caps/>
            </w:rPr>
            <w:fldChar w:fldCharType="end"/>
          </w:r>
        </w:p>
      </w:sdtContent>
    </w:sdt>
    <w:p w:rsidR="00295E15" w:rsidRDefault="00295E15">
      <w:pPr>
        <w:sectPr w:rsidR="00295E15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bookmarkStart w:id="1" w:name="_Toc3879730"/>
      <w:r>
        <w:lastRenderedPageBreak/>
        <w:t>Resumo</w:t>
      </w:r>
      <w:bookmarkEnd w:id="0"/>
      <w:bookmarkEnd w:id="1"/>
      <w:r>
        <w:t xml:space="preserve"> </w:t>
      </w:r>
    </w:p>
    <w:p w:rsidR="004A0592" w:rsidRDefault="004A0592"/>
    <w:p w:rsidR="009B5655" w:rsidRDefault="009B5655" w:rsidP="009B5655">
      <w:pPr>
        <w:pStyle w:val="cabealho2"/>
      </w:pPr>
      <w:bookmarkStart w:id="2" w:name="_Toc3879572"/>
      <w:bookmarkStart w:id="3" w:name="_Toc3879731"/>
      <w:r>
        <w:t>Objetivos</w:t>
      </w:r>
      <w:bookmarkEnd w:id="2"/>
      <w:bookmarkEnd w:id="3"/>
    </w:p>
    <w:p w:rsidR="00FE7594" w:rsidRDefault="00FE7594" w:rsidP="00FE7594">
      <w:pPr>
        <w:ind w:firstLine="720"/>
      </w:pPr>
      <w:r>
        <w:t>Realizar a leitura e análise do material de apoio fornecido pelo cliente;  Fazer a modelagem conceitual, lógico e físico; Fazer todo o script, transferir todo o material da modelagem para o script(</w:t>
      </w:r>
      <w:proofErr w:type="spellStart"/>
      <w:r>
        <w:t>sql</w:t>
      </w:r>
      <w:proofErr w:type="spellEnd"/>
      <w:r>
        <w:t>), a parte de DDL, DML E DQL.</w:t>
      </w:r>
      <w:bookmarkStart w:id="4" w:name="_GoBack"/>
      <w:bookmarkEnd w:id="4"/>
    </w:p>
    <w:p w:rsidR="009B5655" w:rsidRPr="009B5655" w:rsidRDefault="009B5655" w:rsidP="009B5655"/>
    <w:p w:rsidR="00DA19B6" w:rsidRDefault="0001427C">
      <w:pPr>
        <w:pStyle w:val="cabealho1"/>
      </w:pPr>
      <w:bookmarkStart w:id="5" w:name="_Toc533767845"/>
      <w:bookmarkStart w:id="6" w:name="_Toc3879732"/>
      <w:r>
        <w:t xml:space="preserve">Descrição do </w:t>
      </w:r>
      <w:r w:rsidR="00952E23">
        <w:t>projeto</w:t>
      </w:r>
      <w:bookmarkEnd w:id="5"/>
      <w:bookmarkEnd w:id="6"/>
    </w:p>
    <w:p w:rsidR="00DA19B6" w:rsidRDefault="00952E23">
      <w:r>
        <w:t>Coloque aqui a descrição completa do projeto</w:t>
      </w:r>
    </w:p>
    <w:p w:rsidR="00DA19B6" w:rsidRDefault="0001427C">
      <w:pPr>
        <w:pStyle w:val="cabealho2"/>
      </w:pPr>
      <w:bookmarkStart w:id="7" w:name="_Toc533767846"/>
      <w:bookmarkStart w:id="8" w:name="_Toc3879733"/>
      <w:r>
        <w:t xml:space="preserve">Resumo </w:t>
      </w:r>
      <w:r w:rsidR="00952E23">
        <w:t>do projeto</w:t>
      </w:r>
      <w:bookmarkEnd w:id="7"/>
      <w:bookmarkEnd w:id="8"/>
    </w:p>
    <w:p w:rsidR="008A7F37" w:rsidRDefault="00952E23">
      <w:r>
        <w:t>Coloque aqui um resumo sobre o projeto</w:t>
      </w:r>
    </w:p>
    <w:p w:rsidR="008A7F37" w:rsidRDefault="008A7F37">
      <w:r>
        <w:br w:type="page"/>
      </w:r>
    </w:p>
    <w:p w:rsidR="00DA19B6" w:rsidRDefault="00C92BD1">
      <w:pPr>
        <w:pStyle w:val="cabealho1"/>
      </w:pPr>
      <w:bookmarkStart w:id="9" w:name="_Toc533767847"/>
      <w:bookmarkStart w:id="10" w:name="_Toc3879734"/>
      <w:r>
        <w:lastRenderedPageBreak/>
        <w:t>Modelagem de Software</w:t>
      </w:r>
      <w:bookmarkEnd w:id="9"/>
      <w:bookmarkEnd w:id="10"/>
    </w:p>
    <w:p w:rsidR="00C26497" w:rsidRDefault="00C92BD1">
      <w:r>
        <w:t>Coloque aqui brevemente o que é a modelagem de software</w:t>
      </w:r>
    </w:p>
    <w:p w:rsidR="00DA19B6" w:rsidRDefault="00C92BD1">
      <w:pPr>
        <w:pStyle w:val="cabealho2"/>
      </w:pPr>
      <w:bookmarkStart w:id="11" w:name="_Toc533767848"/>
      <w:bookmarkStart w:id="12" w:name="_Toc3879735"/>
      <w:r>
        <w:t>Modelo Lógico</w:t>
      </w:r>
      <w:bookmarkEnd w:id="11"/>
      <w:bookmarkEnd w:id="12"/>
    </w:p>
    <w:p w:rsidR="00DA19B6" w:rsidRDefault="00C92BD1">
      <w:r>
        <w:t>Insira aqui uma breve descrição sobre o modelo lógico e a imagem exportada</w:t>
      </w:r>
    </w:p>
    <w:p w:rsidR="00DA19B6" w:rsidRDefault="00C92BD1" w:rsidP="008A7F37">
      <w:pPr>
        <w:pStyle w:val="cabealho2"/>
      </w:pPr>
      <w:bookmarkStart w:id="13" w:name="_Toc533767849"/>
      <w:bookmarkStart w:id="14" w:name="_Toc3879736"/>
      <w:r>
        <w:t>Modelo Físico</w:t>
      </w:r>
      <w:bookmarkEnd w:id="13"/>
      <w:bookmarkEnd w:id="14"/>
    </w:p>
    <w:p w:rsidR="008A7F37" w:rsidRDefault="008A7F37" w:rsidP="008A7F37">
      <w:r>
        <w:t>Insira aqui uma breve descrição sobre o modelo físico e a imagem exportada</w:t>
      </w:r>
    </w:p>
    <w:p w:rsidR="00C92BD1" w:rsidRDefault="00C92BD1" w:rsidP="008A7F37">
      <w:pPr>
        <w:pStyle w:val="cabealho2"/>
      </w:pPr>
      <w:bookmarkStart w:id="15" w:name="_Toc533767850"/>
      <w:bookmarkStart w:id="16" w:name="_Toc3879737"/>
      <w:r>
        <w:t>Modelo Conceitual</w:t>
      </w:r>
      <w:bookmarkEnd w:id="15"/>
      <w:bookmarkEnd w:id="16"/>
    </w:p>
    <w:p w:rsidR="008A7F37" w:rsidRDefault="008A7F37" w:rsidP="008A7F37">
      <w:r>
        <w:t>Insira aqui uma breve descrição sobre o modelo conceitual e a imagem exportada</w:t>
      </w:r>
    </w:p>
    <w:p w:rsidR="00DA19B6" w:rsidRDefault="00DA19B6">
      <w:pPr>
        <w:sectPr w:rsidR="00DA19B6" w:rsidSect="007C7D98">
          <w:footerReference w:type="default" r:id="rId11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</w:p>
    <w:p w:rsidR="00DA19B6" w:rsidRDefault="008A7F37">
      <w:pPr>
        <w:pStyle w:val="cabealho2"/>
      </w:pPr>
      <w:bookmarkStart w:id="17" w:name="_Toc533767851"/>
      <w:bookmarkStart w:id="18" w:name="_Toc3879738"/>
      <w:r>
        <w:lastRenderedPageBreak/>
        <w:t>Cronograma</w:t>
      </w:r>
      <w:bookmarkEnd w:id="17"/>
      <w:bookmarkEnd w:id="18"/>
    </w:p>
    <w:p w:rsidR="00DA19B6" w:rsidRDefault="00FE7594" w:rsidP="00295E15">
      <w:pPr>
        <w:ind w:firstLine="720"/>
      </w:pPr>
      <w:hyperlink r:id="rId12" w:history="1">
        <w:r>
          <w:rPr>
            <w:rStyle w:val="Hyperlink"/>
          </w:rPr>
          <w:t>https://trello.com/b/IKXoL3t8/sp-medical-group-bd-project</w:t>
        </w:r>
      </w:hyperlink>
    </w:p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34"/>
        <w:gridCol w:w="961"/>
        <w:gridCol w:w="961"/>
        <w:gridCol w:w="961"/>
        <w:gridCol w:w="961"/>
        <w:gridCol w:w="961"/>
        <w:gridCol w:w="961"/>
        <w:gridCol w:w="961"/>
        <w:gridCol w:w="956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DA19B6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295E15" w:rsidRDefault="00295E15" w:rsidP="00295E15">
      <w:pPr>
        <w:pStyle w:val="cabealho1"/>
      </w:pPr>
      <w:bookmarkStart w:id="19" w:name="_Toc3879739"/>
      <w:bookmarkStart w:id="20" w:name="_Toc533767852"/>
      <w:r>
        <w:lastRenderedPageBreak/>
        <w:t>Back-End</w:t>
      </w:r>
      <w:bookmarkEnd w:id="19"/>
    </w:p>
    <w:p w:rsidR="009B5655" w:rsidRDefault="009B5655" w:rsidP="00295E15"/>
    <w:p w:rsidR="00295E15" w:rsidRDefault="00295E15" w:rsidP="00295E15">
      <w:r>
        <w:t xml:space="preserve">Informar qual tecnologia </w:t>
      </w:r>
      <w:r w:rsidR="009B5655">
        <w:t>está</w:t>
      </w:r>
      <w:r>
        <w:t xml:space="preserve"> usando</w:t>
      </w:r>
    </w:p>
    <w:p w:rsidR="009B5655" w:rsidRDefault="009B5655" w:rsidP="009B5655">
      <w:pPr>
        <w:pStyle w:val="cabealho2"/>
      </w:pPr>
      <w:bookmarkStart w:id="21" w:name="_Toc3879740"/>
      <w:r>
        <w:t>Implementar o banco de dados</w:t>
      </w:r>
      <w:bookmarkEnd w:id="21"/>
    </w:p>
    <w:p w:rsidR="00295E15" w:rsidRDefault="00295E15" w:rsidP="009B5655">
      <w:pPr>
        <w:ind w:firstLine="720"/>
      </w:pPr>
      <w:r>
        <w:t>Passo a passo para implementar o banco de dados</w:t>
      </w:r>
    </w:p>
    <w:p w:rsidR="009B5655" w:rsidRDefault="009B5655" w:rsidP="009B5655">
      <w:pPr>
        <w:pStyle w:val="cabealho2"/>
      </w:pPr>
      <w:bookmarkStart w:id="22" w:name="_Toc3879741"/>
      <w:r>
        <w:t>Executar projeto</w:t>
      </w:r>
      <w:bookmarkEnd w:id="22"/>
    </w:p>
    <w:p w:rsidR="009B5655" w:rsidRDefault="009B5655" w:rsidP="009B5655">
      <w:r>
        <w:tab/>
        <w:t>Passo a passo para executar o projeto</w:t>
      </w:r>
    </w:p>
    <w:p w:rsidR="009B5655" w:rsidRPr="009B5655" w:rsidRDefault="009B5655" w:rsidP="009B5655">
      <w:pPr>
        <w:pStyle w:val="cabealho2"/>
      </w:pPr>
      <w:bookmarkStart w:id="23" w:name="_Toc3879742"/>
      <w:r>
        <w:t xml:space="preserve">Importar </w:t>
      </w:r>
      <w:proofErr w:type="spellStart"/>
      <w:r>
        <w:t>Postman</w:t>
      </w:r>
      <w:bookmarkEnd w:id="23"/>
      <w:proofErr w:type="spellEnd"/>
    </w:p>
    <w:p w:rsidR="00295E15" w:rsidRDefault="00295E15" w:rsidP="00295E15">
      <w:pPr>
        <w:ind w:firstLine="720"/>
      </w:pPr>
      <w:r>
        <w:t xml:space="preserve">Passo a passo de como importar para o </w:t>
      </w:r>
      <w:proofErr w:type="spellStart"/>
      <w:r>
        <w:t>postman</w:t>
      </w:r>
      <w:proofErr w:type="spellEnd"/>
    </w:p>
    <w:p w:rsidR="009B5655" w:rsidRDefault="009B5655" w:rsidP="009B5655">
      <w:pPr>
        <w:pStyle w:val="cabealho2"/>
      </w:pPr>
      <w:bookmarkStart w:id="24" w:name="_Toc3879743"/>
      <w:r>
        <w:t>Swagger</w:t>
      </w:r>
      <w:bookmarkEnd w:id="24"/>
    </w:p>
    <w:p w:rsidR="00295E15" w:rsidRDefault="00295E15" w:rsidP="00295E15">
      <w:pPr>
        <w:ind w:firstLine="720"/>
      </w:pPr>
      <w:r>
        <w:t>Link Swagger</w:t>
      </w:r>
    </w:p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4A0592" w:rsidRDefault="006E0CD1" w:rsidP="006E0CD1">
      <w:pPr>
        <w:pStyle w:val="cabealho1"/>
        <w:rPr>
          <w:lang w:eastAsia="en-US"/>
        </w:rPr>
      </w:pPr>
      <w:bookmarkStart w:id="25" w:name="_Toc3879744"/>
      <w:r>
        <w:rPr>
          <w:lang w:eastAsia="en-US"/>
        </w:rPr>
        <w:lastRenderedPageBreak/>
        <w:t>Funcionalidades</w:t>
      </w:r>
      <w:bookmarkEnd w:id="20"/>
      <w:bookmarkEnd w:id="25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26" w:name="_Toc533767853"/>
      <w:bookmarkStart w:id="27" w:name="_Toc3879745"/>
      <w:r>
        <w:rPr>
          <w:lang w:eastAsia="en-US"/>
        </w:rPr>
        <w:t>Web</w:t>
      </w:r>
      <w:bookmarkEnd w:id="26"/>
      <w:bookmarkEnd w:id="27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28" w:name="_Toc533767854"/>
      <w:bookmarkStart w:id="29" w:name="_Toc3879746"/>
      <w:r>
        <w:rPr>
          <w:lang w:eastAsia="en-US"/>
        </w:rPr>
        <w:t>Mobile</w:t>
      </w:r>
      <w:bookmarkEnd w:id="28"/>
      <w:bookmarkEnd w:id="29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30" w:name="_Toc533767855"/>
      <w:bookmarkStart w:id="31" w:name="_Toc3879747"/>
      <w:r>
        <w:rPr>
          <w:lang w:eastAsia="en-US"/>
        </w:rPr>
        <w:lastRenderedPageBreak/>
        <w:t>Protótipos</w:t>
      </w:r>
      <w:bookmarkEnd w:id="30"/>
      <w:bookmarkEnd w:id="31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32" w:name="_Toc533767856"/>
      <w:bookmarkStart w:id="33" w:name="_Toc3879748"/>
      <w:r>
        <w:rPr>
          <w:lang w:eastAsia="en-US"/>
        </w:rPr>
        <w:t>Web</w:t>
      </w:r>
      <w:bookmarkEnd w:id="32"/>
      <w:bookmarkEnd w:id="3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34" w:name="_Toc533767857"/>
      <w:bookmarkStart w:id="35" w:name="_Toc3879749"/>
      <w:r>
        <w:rPr>
          <w:lang w:eastAsia="en-US"/>
        </w:rPr>
        <w:t>Mobile</w:t>
      </w:r>
      <w:bookmarkEnd w:id="34"/>
      <w:bookmarkEnd w:id="3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36" w:name="_Toc533767858"/>
      <w:bookmarkStart w:id="37" w:name="_Toc3879750"/>
      <w:r>
        <w:lastRenderedPageBreak/>
        <w:t>Front-End</w:t>
      </w:r>
      <w:bookmarkEnd w:id="36"/>
      <w:bookmarkEnd w:id="3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38" w:name="_Toc533767859"/>
      <w:bookmarkStart w:id="39" w:name="_Toc3879751"/>
      <w:r>
        <w:lastRenderedPageBreak/>
        <w:t>Mobile</w:t>
      </w:r>
      <w:bookmarkEnd w:id="38"/>
      <w:bookmarkEnd w:id="39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40" w:name="_Toc533767860"/>
      <w:bookmarkStart w:id="41" w:name="_Toc3879752"/>
      <w:r>
        <w:lastRenderedPageBreak/>
        <w:t>Arquitetura do Projeto</w:t>
      </w:r>
      <w:bookmarkEnd w:id="40"/>
      <w:bookmarkEnd w:id="41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42" w:name="_Toc533767861"/>
      <w:bookmarkStart w:id="43" w:name="_Toc3879753"/>
      <w:r>
        <w:lastRenderedPageBreak/>
        <w:t>Referências</w:t>
      </w:r>
      <w:bookmarkEnd w:id="42"/>
      <w:bookmarkEnd w:id="43"/>
    </w:p>
    <w:p w:rsidR="00F03B38" w:rsidRDefault="00F03B38" w:rsidP="00F03B38"/>
    <w:p w:rsidR="00F03B38" w:rsidRDefault="00F03B38" w:rsidP="00F03B38">
      <w:pPr>
        <w:pStyle w:val="cabealho2"/>
      </w:pPr>
      <w:bookmarkStart w:id="44" w:name="_Toc533767862"/>
      <w:bookmarkStart w:id="45" w:name="_Toc3879754"/>
      <w:r>
        <w:t>Links</w:t>
      </w:r>
      <w:bookmarkEnd w:id="44"/>
      <w:bookmarkEnd w:id="45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46" w:name="_Toc533767863"/>
      <w:bookmarkStart w:id="47" w:name="_Toc3879755"/>
      <w:r>
        <w:t>Livros</w:t>
      </w:r>
      <w:bookmarkEnd w:id="46"/>
      <w:bookmarkEnd w:id="47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4FF5" w:rsidRDefault="00814FF5">
      <w:pPr>
        <w:spacing w:after="0" w:line="240" w:lineRule="auto"/>
      </w:pPr>
      <w:r>
        <w:separator/>
      </w:r>
    </w:p>
  </w:endnote>
  <w:endnote w:type="continuationSeparator" w:id="0">
    <w:p w:rsidR="00814FF5" w:rsidRDefault="00814F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814FF5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9B5655">
      <w:rPr>
        <w:noProof/>
      </w:rPr>
      <w:t>11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4FF5" w:rsidRDefault="00814FF5">
      <w:pPr>
        <w:spacing w:after="0" w:line="240" w:lineRule="auto"/>
      </w:pPr>
      <w:r>
        <w:separator/>
      </w:r>
    </w:p>
  </w:footnote>
  <w:footnote w:type="continuationSeparator" w:id="0">
    <w:p w:rsidR="00814FF5" w:rsidRDefault="00814F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C3257"/>
    <w:rsid w:val="000C4200"/>
    <w:rsid w:val="00295E15"/>
    <w:rsid w:val="002C440D"/>
    <w:rsid w:val="002E0003"/>
    <w:rsid w:val="00362822"/>
    <w:rsid w:val="00376460"/>
    <w:rsid w:val="003A1B68"/>
    <w:rsid w:val="00456E37"/>
    <w:rsid w:val="0046629B"/>
    <w:rsid w:val="004A0592"/>
    <w:rsid w:val="005177BA"/>
    <w:rsid w:val="00524B9A"/>
    <w:rsid w:val="00585F9D"/>
    <w:rsid w:val="00657A13"/>
    <w:rsid w:val="00674BE9"/>
    <w:rsid w:val="00695C1D"/>
    <w:rsid w:val="006E0CD1"/>
    <w:rsid w:val="006F3AFC"/>
    <w:rsid w:val="00723849"/>
    <w:rsid w:val="00730217"/>
    <w:rsid w:val="00792337"/>
    <w:rsid w:val="007C7D98"/>
    <w:rsid w:val="007F3CBC"/>
    <w:rsid w:val="00814FF5"/>
    <w:rsid w:val="00894B11"/>
    <w:rsid w:val="008A7F37"/>
    <w:rsid w:val="008B137F"/>
    <w:rsid w:val="008D4D82"/>
    <w:rsid w:val="00952E23"/>
    <w:rsid w:val="00997D7D"/>
    <w:rsid w:val="009A3F87"/>
    <w:rsid w:val="009B5655"/>
    <w:rsid w:val="009E2D84"/>
    <w:rsid w:val="00A25BD2"/>
    <w:rsid w:val="00A967A8"/>
    <w:rsid w:val="00B36547"/>
    <w:rsid w:val="00BB5B9E"/>
    <w:rsid w:val="00BD3832"/>
    <w:rsid w:val="00BE6308"/>
    <w:rsid w:val="00BF7DCB"/>
    <w:rsid w:val="00C26497"/>
    <w:rsid w:val="00C86073"/>
    <w:rsid w:val="00C92BD1"/>
    <w:rsid w:val="00D0024A"/>
    <w:rsid w:val="00DA19B6"/>
    <w:rsid w:val="00DB563A"/>
    <w:rsid w:val="00DE3EA9"/>
    <w:rsid w:val="00E43E78"/>
    <w:rsid w:val="00E6531E"/>
    <w:rsid w:val="00E95AA4"/>
    <w:rsid w:val="00EB66D8"/>
    <w:rsid w:val="00F03B38"/>
    <w:rsid w:val="00F400AB"/>
    <w:rsid w:val="00F82965"/>
    <w:rsid w:val="00FE7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31FF024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spacing w:before="120" w:after="120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spacing w:after="0"/>
      <w:ind w:left="200"/>
    </w:pPr>
    <w:rPr>
      <w:smallCaps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0"/>
      <w:ind w:left="400"/>
    </w:pPr>
    <w:rPr>
      <w:i/>
      <w:iCs/>
    </w:r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Sumrio4">
    <w:name w:val="toc 4"/>
    <w:basedOn w:val="Normal"/>
    <w:next w:val="Normal"/>
    <w:autoRedefine/>
    <w:uiPriority w:val="39"/>
    <w:unhideWhenUsed/>
    <w:rsid w:val="009B5655"/>
    <w:pPr>
      <w:spacing w:after="0"/>
      <w:ind w:left="60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9B5655"/>
    <w:pPr>
      <w:spacing w:after="0"/>
      <w:ind w:left="80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9B5655"/>
    <w:pPr>
      <w:spacing w:after="0"/>
      <w:ind w:left="10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9B5655"/>
    <w:pPr>
      <w:spacing w:after="0"/>
      <w:ind w:left="120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9B5655"/>
    <w:pPr>
      <w:spacing w:after="0"/>
      <w:ind w:left="140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9B5655"/>
    <w:pPr>
      <w:spacing w:after="0"/>
      <w:ind w:left="160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trello.com/b/IKXoL3t8/sp-medical-group-bd-projec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rnando.henrique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0530D4"/>
    <w:rsid w:val="00406E44"/>
    <w:rsid w:val="004265B1"/>
    <w:rsid w:val="00571EE0"/>
    <w:rsid w:val="00973EE1"/>
    <w:rsid w:val="00B06FEC"/>
    <w:rsid w:val="00BE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062BA0-620C-421E-B402-24C0346CF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negócios.dotx</Template>
  <TotalTime>180</TotalTime>
  <Pages>12</Pages>
  <Words>528</Words>
  <Characters>2853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SP Medical Group</dc:subject>
  <dc:creator>Helena Strada</dc:creator>
  <cp:keywords/>
  <dc:description/>
  <cp:lastModifiedBy>Henrique Barreiro Santana</cp:lastModifiedBy>
  <cp:revision>25</cp:revision>
  <dcterms:created xsi:type="dcterms:W3CDTF">2018-12-27T15:45:00Z</dcterms:created>
  <dcterms:modified xsi:type="dcterms:W3CDTF">2020-02-12T13:03:00Z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